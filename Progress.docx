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62D5" w14:textId="363A2D56" w:rsidR="00F9444C" w:rsidRDefault="001B272A">
      <w:pPr>
        <w:pStyle w:val="NoSpacing"/>
      </w:pPr>
      <w:r>
        <w:t>Phillip Dickey</w:t>
      </w:r>
    </w:p>
    <w:p w14:paraId="43C9692F" w14:textId="2A27AD7D" w:rsidR="00E614DD" w:rsidRDefault="001B272A">
      <w:pPr>
        <w:pStyle w:val="NoSpacing"/>
      </w:pPr>
      <w:r>
        <w:t>Professor Mengistu</w:t>
      </w:r>
    </w:p>
    <w:p w14:paraId="20D507D1" w14:textId="377C4E49" w:rsidR="00E614DD" w:rsidRDefault="001B272A">
      <w:pPr>
        <w:pStyle w:val="NoSpacing"/>
      </w:pPr>
      <w:r>
        <w:t>CS 211H</w:t>
      </w:r>
    </w:p>
    <w:p w14:paraId="2799AB4D" w14:textId="0C891C73" w:rsidR="00E614DD" w:rsidRDefault="001B272A">
      <w:pPr>
        <w:pStyle w:val="NoSpacing"/>
      </w:pPr>
      <w:r>
        <w:t>10 April 2022</w:t>
      </w:r>
    </w:p>
    <w:p w14:paraId="69CA0BEA" w14:textId="5AA688A4" w:rsidR="00E614DD" w:rsidRDefault="00EE2849" w:rsidP="00EE2849">
      <w:pPr>
        <w:pStyle w:val="Title"/>
      </w:pPr>
      <w:r>
        <w:t>Project Progress Report</w:t>
      </w:r>
    </w:p>
    <w:p w14:paraId="41D4E0E2" w14:textId="6626FDE9" w:rsidR="00577410" w:rsidRPr="00577410" w:rsidRDefault="00577410" w:rsidP="00577410">
      <w:pPr>
        <w:ind w:firstLine="0"/>
        <w:rPr>
          <w:b/>
          <w:bCs/>
        </w:rPr>
      </w:pPr>
      <w:r>
        <w:rPr>
          <w:b/>
          <w:bCs/>
        </w:rPr>
        <w:t>Group:</w:t>
      </w:r>
    </w:p>
    <w:p w14:paraId="42910317" w14:textId="1E336929" w:rsidR="00EE2849" w:rsidRDefault="00EE2849" w:rsidP="00577410">
      <w:pPr>
        <w:ind w:left="720" w:firstLine="0"/>
        <w:jc w:val="both"/>
      </w:pPr>
      <w:r>
        <w:t>Group Members: Phillip Dickey &amp; Musa Hassan</w:t>
      </w:r>
    </w:p>
    <w:p w14:paraId="35561127" w14:textId="7DDCF0F5" w:rsidR="00EE2849" w:rsidRDefault="00EE2849" w:rsidP="00577410">
      <w:pPr>
        <w:ind w:left="720" w:firstLine="0"/>
        <w:jc w:val="both"/>
      </w:pPr>
      <w:r>
        <w:t>Team Leader: Phillip Dickey</w:t>
      </w:r>
    </w:p>
    <w:p w14:paraId="2014D7C6" w14:textId="7BB76CA7" w:rsidR="00577410" w:rsidRPr="00577410" w:rsidRDefault="00577410" w:rsidP="00EE2849">
      <w:pPr>
        <w:ind w:firstLine="0"/>
        <w:jc w:val="both"/>
      </w:pPr>
      <w:r>
        <w:rPr>
          <w:b/>
          <w:bCs/>
        </w:rPr>
        <w:t>Project Goals and Progress:</w:t>
      </w:r>
    </w:p>
    <w:p w14:paraId="18FB7EA1" w14:textId="47A0124B" w:rsidR="00577410" w:rsidRDefault="00EE2849" w:rsidP="00577410">
      <w:pPr>
        <w:ind w:left="720" w:firstLine="0"/>
        <w:jc w:val="both"/>
      </w:pPr>
      <w:r>
        <w:t xml:space="preserve">Project Goal: Creation of an application that can scrape </w:t>
      </w:r>
      <w:r w:rsidR="00577410">
        <w:t xml:space="preserve">the </w:t>
      </w:r>
      <w:r>
        <w:t>price data from websites and conveniently</w:t>
      </w:r>
      <w:r w:rsidR="00577410">
        <w:t xml:space="preserve"> present which location contains the lowest prices alongside the average price and lowest price on the various non-lowest websites.  The application will have a full graphical user interface and accept user input in the form of item keywords, </w:t>
      </w:r>
      <w:r w:rsidR="009200FC">
        <w:t xml:space="preserve">minimum and maximum price ranges, and </w:t>
      </w:r>
      <w:r w:rsidR="001437E3">
        <w:t>which websites to scrape.</w:t>
      </w:r>
    </w:p>
    <w:p w14:paraId="62EA9253" w14:textId="723092A3" w:rsidR="001437E3" w:rsidRDefault="001437E3" w:rsidP="00577410">
      <w:pPr>
        <w:ind w:left="720" w:firstLine="0"/>
        <w:jc w:val="both"/>
      </w:pPr>
      <w:r>
        <w:t>Group Progress: All members of the group have begun familiarizing themselves with the jsoup java library.  Furthermore, the usage of html, selectors, for-each loops using Element and Elements objects</w:t>
      </w:r>
      <w:r w:rsidR="00D2094C">
        <w:t>, and Document objects has been attempted and put into</w:t>
      </w:r>
      <w:r w:rsidR="00666BAE">
        <w:t xml:space="preserve"> practice</w:t>
      </w:r>
      <w:r w:rsidR="00D2094C">
        <w:t>.</w:t>
      </w:r>
      <w:r w:rsidR="00666BAE">
        <w:t xml:space="preserve">  Although primitive, the uploaded code on GitHub is substantial and with time put towards creating the graphical user interface, and ironing out the bugs that are present, a fully functional project can be finalized.  </w:t>
      </w:r>
    </w:p>
    <w:p w14:paraId="555F19A5" w14:textId="77777777" w:rsidR="00666BAE" w:rsidRDefault="00666BAE" w:rsidP="00666BAE">
      <w:pPr>
        <w:ind w:firstLine="0"/>
        <w:jc w:val="both"/>
        <w:rPr>
          <w:b/>
          <w:bCs/>
        </w:rPr>
      </w:pPr>
    </w:p>
    <w:p w14:paraId="71E7D9A0" w14:textId="77777777" w:rsidR="00666BAE" w:rsidRDefault="00666BAE" w:rsidP="00666BAE">
      <w:pPr>
        <w:ind w:firstLine="0"/>
        <w:jc w:val="both"/>
        <w:rPr>
          <w:b/>
          <w:bCs/>
        </w:rPr>
      </w:pPr>
    </w:p>
    <w:p w14:paraId="72D79E3B" w14:textId="77777777" w:rsidR="00666BAE" w:rsidRDefault="00666BAE" w:rsidP="00666BAE">
      <w:pPr>
        <w:ind w:firstLine="0"/>
        <w:jc w:val="both"/>
        <w:rPr>
          <w:b/>
          <w:bCs/>
        </w:rPr>
      </w:pPr>
    </w:p>
    <w:p w14:paraId="4C767279" w14:textId="6694BB05" w:rsidR="00666BAE" w:rsidRDefault="00666BAE" w:rsidP="00666BAE">
      <w:pPr>
        <w:ind w:firstLine="0"/>
        <w:jc w:val="both"/>
      </w:pPr>
      <w:r>
        <w:rPr>
          <w:b/>
          <w:bCs/>
        </w:rPr>
        <w:lastRenderedPageBreak/>
        <w:t>Completed and Remaining Work:</w:t>
      </w:r>
    </w:p>
    <w:p w14:paraId="1844102F" w14:textId="504A8780" w:rsidR="00666BAE" w:rsidRDefault="00666BAE" w:rsidP="00666BAE">
      <w:pPr>
        <w:jc w:val="both"/>
      </w:pPr>
      <w:r>
        <w:t>Completed Work:</w:t>
      </w:r>
    </w:p>
    <w:p w14:paraId="563D0ADF" w14:textId="4D44E9FC" w:rsidR="00666BAE" w:rsidRDefault="00666BAE" w:rsidP="00666BAE">
      <w:pPr>
        <w:pStyle w:val="ListParagraph"/>
        <w:numPr>
          <w:ilvl w:val="0"/>
          <w:numId w:val="24"/>
        </w:numPr>
        <w:jc w:val="both"/>
      </w:pPr>
      <w:r>
        <w:t>Creation of initial web scrapers</w:t>
      </w:r>
    </w:p>
    <w:p w14:paraId="67D156EA" w14:textId="71940BDF" w:rsidR="00666BAE" w:rsidRDefault="00666BAE" w:rsidP="00666BAE">
      <w:pPr>
        <w:pStyle w:val="ListParagraph"/>
        <w:numPr>
          <w:ilvl w:val="0"/>
          <w:numId w:val="24"/>
        </w:numPr>
        <w:jc w:val="both"/>
      </w:pPr>
      <w:r>
        <w:t>Familiarization with needed libraries and coding principles</w:t>
      </w:r>
    </w:p>
    <w:p w14:paraId="57985CBA" w14:textId="6C1A8DFA" w:rsidR="00666BAE" w:rsidRDefault="00666BAE" w:rsidP="00666BAE">
      <w:pPr>
        <w:jc w:val="both"/>
      </w:pPr>
      <w:r>
        <w:t>Remaining Work:</w:t>
      </w:r>
    </w:p>
    <w:p w14:paraId="51C5AFDF" w14:textId="16105EDA" w:rsidR="00666BAE" w:rsidRDefault="00666BAE" w:rsidP="00666BAE">
      <w:pPr>
        <w:pStyle w:val="ListParagraph"/>
        <w:numPr>
          <w:ilvl w:val="0"/>
          <w:numId w:val="25"/>
        </w:numPr>
        <w:jc w:val="both"/>
      </w:pPr>
      <w:r>
        <w:t xml:space="preserve">Duplication of web scraper functionality across more websites such as </w:t>
      </w:r>
      <w:r w:rsidR="00DA77BB">
        <w:t>eBay</w:t>
      </w:r>
      <w:r>
        <w:t>, Walmart, and Craigslist</w:t>
      </w:r>
    </w:p>
    <w:p w14:paraId="0D138CEB" w14:textId="78C67BB7" w:rsidR="00DA77BB" w:rsidRDefault="00DA77BB" w:rsidP="00666BAE">
      <w:pPr>
        <w:pStyle w:val="ListParagraph"/>
        <w:numPr>
          <w:ilvl w:val="0"/>
          <w:numId w:val="25"/>
        </w:numPr>
        <w:jc w:val="both"/>
      </w:pPr>
      <w:r>
        <w:t xml:space="preserve">Creation and implementation of graphical </w:t>
      </w:r>
      <w:r w:rsidR="00D8127C">
        <w:t>user interface</w:t>
      </w:r>
    </w:p>
    <w:p w14:paraId="71851277" w14:textId="50337F0E" w:rsidR="00D8127C" w:rsidRDefault="00D8127C" w:rsidP="00666BAE">
      <w:pPr>
        <w:pStyle w:val="ListParagraph"/>
        <w:numPr>
          <w:ilvl w:val="0"/>
          <w:numId w:val="25"/>
        </w:numPr>
        <w:jc w:val="both"/>
      </w:pPr>
      <w:r>
        <w:t>Debugging and finalizing of current web scraper logic and code</w:t>
      </w:r>
    </w:p>
    <w:p w14:paraId="48E711E2" w14:textId="627802E3" w:rsidR="00D8127C" w:rsidRPr="00666BAE" w:rsidRDefault="00D8127C" w:rsidP="00666BAE">
      <w:pPr>
        <w:pStyle w:val="ListParagraph"/>
        <w:numPr>
          <w:ilvl w:val="0"/>
          <w:numId w:val="25"/>
        </w:numPr>
        <w:jc w:val="both"/>
      </w:pPr>
      <w:r>
        <w:t>Creation of master class that will utilize the individual scraper and GUI classes</w:t>
      </w:r>
    </w:p>
    <w:p w14:paraId="1DBFFA0C" w14:textId="77777777" w:rsidR="00577410" w:rsidRPr="00EE2849" w:rsidRDefault="00577410" w:rsidP="00EE2849">
      <w:pPr>
        <w:ind w:firstLine="0"/>
        <w:jc w:val="both"/>
      </w:pPr>
    </w:p>
    <w:sectPr w:rsidR="00577410" w:rsidRPr="00EE2849" w:rsidSect="001B272A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F38B8" w14:textId="77777777" w:rsidR="00817FC1" w:rsidRDefault="00817FC1">
      <w:pPr>
        <w:spacing w:line="240" w:lineRule="auto"/>
      </w:pPr>
      <w:r>
        <w:separator/>
      </w:r>
    </w:p>
  </w:endnote>
  <w:endnote w:type="continuationSeparator" w:id="0">
    <w:p w14:paraId="32C9244A" w14:textId="77777777" w:rsidR="00817FC1" w:rsidRDefault="00817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1612C" w14:textId="77777777" w:rsidR="00817FC1" w:rsidRDefault="00817FC1">
      <w:pPr>
        <w:spacing w:line="240" w:lineRule="auto"/>
      </w:pPr>
      <w:r>
        <w:separator/>
      </w:r>
    </w:p>
  </w:footnote>
  <w:footnote w:type="continuationSeparator" w:id="0">
    <w:p w14:paraId="124272AC" w14:textId="77777777" w:rsidR="00817FC1" w:rsidRDefault="00817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923D2" w14:textId="55D35DCF" w:rsidR="00E614DD" w:rsidRDefault="001B272A">
    <w:pPr>
      <w:pStyle w:val="Header"/>
    </w:pPr>
    <w:r>
      <w:t>Dickey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4F13" w14:textId="77777777" w:rsidR="00E614DD" w:rsidRDefault="00817FC1">
    <w:pPr>
      <w:pStyle w:val="Header"/>
    </w:pPr>
    <w:sdt>
      <w:sdtPr>
        <w:alias w:val="Last Name:"/>
        <w:tag w:val="Last Name:"/>
        <w:id w:val="81423100"/>
        <w:placeholder>
          <w:docPart w:val="8A114DBFFACD48ABA014B9AF5E9B2C99"/>
        </w:placeholder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79340C4"/>
    <w:multiLevelType w:val="hybridMultilevel"/>
    <w:tmpl w:val="9E640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CB67A6"/>
    <w:multiLevelType w:val="hybridMultilevel"/>
    <w:tmpl w:val="1FFC5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A982442"/>
    <w:multiLevelType w:val="hybridMultilevel"/>
    <w:tmpl w:val="3CBE9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B1B5787"/>
    <w:multiLevelType w:val="multilevel"/>
    <w:tmpl w:val="4572ABF8"/>
    <w:numStyleLink w:val="MLAOutline"/>
  </w:abstractNum>
  <w:abstractNum w:abstractNumId="22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91186991">
    <w:abstractNumId w:val="9"/>
  </w:num>
  <w:num w:numId="2" w16cid:durableId="407074324">
    <w:abstractNumId w:val="7"/>
  </w:num>
  <w:num w:numId="3" w16cid:durableId="1526745156">
    <w:abstractNumId w:val="6"/>
  </w:num>
  <w:num w:numId="4" w16cid:durableId="1676347398">
    <w:abstractNumId w:val="5"/>
  </w:num>
  <w:num w:numId="5" w16cid:durableId="46953927">
    <w:abstractNumId w:val="4"/>
  </w:num>
  <w:num w:numId="6" w16cid:durableId="1238859479">
    <w:abstractNumId w:val="8"/>
  </w:num>
  <w:num w:numId="7" w16cid:durableId="390230709">
    <w:abstractNumId w:val="3"/>
  </w:num>
  <w:num w:numId="8" w16cid:durableId="697124625">
    <w:abstractNumId w:val="2"/>
  </w:num>
  <w:num w:numId="9" w16cid:durableId="1176382885">
    <w:abstractNumId w:val="1"/>
  </w:num>
  <w:num w:numId="10" w16cid:durableId="1962572432">
    <w:abstractNumId w:val="0"/>
  </w:num>
  <w:num w:numId="11" w16cid:durableId="547693647">
    <w:abstractNumId w:val="14"/>
  </w:num>
  <w:num w:numId="12" w16cid:durableId="1683893837">
    <w:abstractNumId w:val="20"/>
  </w:num>
  <w:num w:numId="13" w16cid:durableId="351297878">
    <w:abstractNumId w:val="21"/>
  </w:num>
  <w:num w:numId="14" w16cid:durableId="1653483450">
    <w:abstractNumId w:val="17"/>
  </w:num>
  <w:num w:numId="15" w16cid:durableId="2111198500">
    <w:abstractNumId w:val="23"/>
  </w:num>
  <w:num w:numId="16" w16cid:durableId="237400350">
    <w:abstractNumId w:val="19"/>
  </w:num>
  <w:num w:numId="17" w16cid:durableId="1592277312">
    <w:abstractNumId w:val="13"/>
  </w:num>
  <w:num w:numId="18" w16cid:durableId="1883401976">
    <w:abstractNumId w:val="10"/>
  </w:num>
  <w:num w:numId="19" w16cid:durableId="829834648">
    <w:abstractNumId w:val="18"/>
  </w:num>
  <w:num w:numId="20" w16cid:durableId="555431750">
    <w:abstractNumId w:val="24"/>
  </w:num>
  <w:num w:numId="21" w16cid:durableId="1071780172">
    <w:abstractNumId w:val="15"/>
  </w:num>
  <w:num w:numId="22" w16cid:durableId="1975476802">
    <w:abstractNumId w:val="22"/>
  </w:num>
  <w:num w:numId="23" w16cid:durableId="741610304">
    <w:abstractNumId w:val="16"/>
  </w:num>
  <w:num w:numId="24" w16cid:durableId="156270037">
    <w:abstractNumId w:val="12"/>
  </w:num>
  <w:num w:numId="25" w16cid:durableId="11044234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2A"/>
    <w:rsid w:val="00040CBB"/>
    <w:rsid w:val="000B78C8"/>
    <w:rsid w:val="001437E3"/>
    <w:rsid w:val="001463B2"/>
    <w:rsid w:val="001B272A"/>
    <w:rsid w:val="001F62C0"/>
    <w:rsid w:val="00245E02"/>
    <w:rsid w:val="00353B66"/>
    <w:rsid w:val="004A2675"/>
    <w:rsid w:val="004F7139"/>
    <w:rsid w:val="00577410"/>
    <w:rsid w:val="00666BAE"/>
    <w:rsid w:val="00691EC1"/>
    <w:rsid w:val="007C53FB"/>
    <w:rsid w:val="00817FC1"/>
    <w:rsid w:val="008B7D18"/>
    <w:rsid w:val="008F1F97"/>
    <w:rsid w:val="008F4052"/>
    <w:rsid w:val="009200FC"/>
    <w:rsid w:val="009D4EB3"/>
    <w:rsid w:val="00B13D1B"/>
    <w:rsid w:val="00B46291"/>
    <w:rsid w:val="00B818DF"/>
    <w:rsid w:val="00C12EC5"/>
    <w:rsid w:val="00D2094C"/>
    <w:rsid w:val="00D52117"/>
    <w:rsid w:val="00D8127C"/>
    <w:rsid w:val="00DA77BB"/>
    <w:rsid w:val="00DB0D39"/>
    <w:rsid w:val="00E14005"/>
    <w:rsid w:val="00E614DD"/>
    <w:rsid w:val="00EE2849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3057E"/>
  <w15:chartTrackingRefBased/>
  <w15:docId w15:val="{36F5DDDA-E689-4894-B189-B168422D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66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ra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114DBFFACD48ABA014B9AF5E9B2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557EB-DC65-406B-948C-472BD8957BDA}"/>
      </w:docPartPr>
      <w:docPartBody>
        <w:p w:rsidR="008430A1" w:rsidRDefault="00D436E5">
          <w:pPr>
            <w:pStyle w:val="8A114DBFFACD48ABA014B9AF5E9B2C99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E5"/>
    <w:rsid w:val="00813D03"/>
    <w:rsid w:val="008430A1"/>
    <w:rsid w:val="00D4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8A114DBFFACD48ABA014B9AF5E9B2C99">
    <w:name w:val="8A114DBFFACD48ABA014B9AF5E9B2C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59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TheRaid Nade</dc:creator>
  <cp:keywords/>
  <dc:description/>
  <cp:lastModifiedBy>Phillip Dickey</cp:lastModifiedBy>
  <cp:revision>4</cp:revision>
  <dcterms:created xsi:type="dcterms:W3CDTF">2022-04-11T02:41:00Z</dcterms:created>
  <dcterms:modified xsi:type="dcterms:W3CDTF">2022-04-11T03:42:00Z</dcterms:modified>
  <cp:version/>
</cp:coreProperties>
</file>